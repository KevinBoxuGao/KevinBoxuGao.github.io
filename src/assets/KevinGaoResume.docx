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A4075" w:rsidRPr="00CF1A49" w14:paraId="748277B1" w14:textId="77777777" w:rsidTr="00BA4075">
        <w:trPr>
          <w:trHeight w:hRule="exact" w:val="156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0F42904" w14:textId="77777777" w:rsidR="00BA4075" w:rsidRPr="00CF1A49" w:rsidRDefault="00BA4075" w:rsidP="00080C79">
            <w:pPr>
              <w:pStyle w:val="Title"/>
            </w:pPr>
            <w:r>
              <w:t>Kevin</w:t>
            </w:r>
            <w:r w:rsidRPr="00CF1A49">
              <w:t xml:space="preserve"> </w:t>
            </w:r>
            <w:r>
              <w:rPr>
                <w:rStyle w:val="IntenseEmphasis"/>
              </w:rPr>
              <w:t>gao</w:t>
            </w:r>
          </w:p>
          <w:p w14:paraId="11D671B2" w14:textId="77777777" w:rsidR="00BA4075" w:rsidRPr="00CF1A49" w:rsidRDefault="00BA4075" w:rsidP="00080C79">
            <w:pPr>
              <w:pStyle w:val="ContactInfo"/>
              <w:contextualSpacing w:val="0"/>
            </w:pPr>
            <w:r>
              <w:t>Waterloo, Ontario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341F25803BF40D3BEEB9E71AB910E05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>
              <w:t>206-335-1746</w:t>
            </w:r>
          </w:p>
          <w:p w14:paraId="6AD47B13" w14:textId="77777777" w:rsidR="00BA4075" w:rsidRPr="00CF1A49" w:rsidRDefault="00BA4075" w:rsidP="00080C79">
            <w:pPr>
              <w:pStyle w:val="ContactInfoEmphasis"/>
              <w:contextualSpacing w:val="0"/>
            </w:pPr>
            <w:r w:rsidRPr="000769BC">
              <w:t>kevingao2003@gmail.com</w:t>
            </w:r>
            <w:r w:rsidRPr="00CF1A49">
              <w:t xml:space="preserve"> </w:t>
            </w:r>
            <w:r>
              <w:t>|</w:t>
            </w:r>
            <w:r w:rsidRPr="00CF1A49">
              <w:t xml:space="preserve"> </w:t>
            </w:r>
            <w:r w:rsidRPr="000769BC">
              <w:t>KevinBoxuGao.github.io</w:t>
            </w:r>
            <w:r>
              <w:t xml:space="preserve"> | </w:t>
            </w:r>
            <w:r w:rsidRPr="0099384A">
              <w:t>linkedin.com/in/</w:t>
            </w:r>
            <w:proofErr w:type="spellStart"/>
            <w:r w:rsidRPr="0099384A">
              <w:t>kevinboxugao</w:t>
            </w:r>
            <w:proofErr w:type="spellEnd"/>
          </w:p>
        </w:tc>
      </w:tr>
      <w:tr w:rsidR="00BA4075" w:rsidRPr="00CF1A49" w14:paraId="03A08EA0" w14:textId="77777777" w:rsidTr="00080C79">
        <w:tc>
          <w:tcPr>
            <w:tcW w:w="9360" w:type="dxa"/>
            <w:tcMar>
              <w:top w:w="432" w:type="dxa"/>
            </w:tcMar>
          </w:tcPr>
          <w:sdt>
            <w:sdtPr>
              <w:alias w:val="Skills:"/>
              <w:tag w:val="Skills:"/>
              <w:id w:val="-1392877668"/>
              <w:placeholder>
                <w:docPart w:val="C40AD4258F54421B8C2CFB6ACD1415A9"/>
              </w:placeholder>
              <w:temporary/>
              <w:showingPlcHdr/>
              <w15:appearance w15:val="hidden"/>
            </w:sdtPr>
            <w:sdtContent>
              <w:p w14:paraId="4C36C1CD" w14:textId="77777777" w:rsidR="00BA4075" w:rsidRPr="00CF1A49" w:rsidRDefault="00BA4075" w:rsidP="00080C79">
                <w:pPr>
                  <w:pStyle w:val="Heading1"/>
                  <w:spacing w:before="0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45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28"/>
              <w:gridCol w:w="4728"/>
            </w:tblGrid>
            <w:tr w:rsidR="00BA4075" w:rsidRPr="006E1507" w14:paraId="0B26A619" w14:textId="77777777" w:rsidTr="00080C79">
              <w:trPr>
                <w:trHeight w:val="1812"/>
              </w:trPr>
              <w:tc>
                <w:tcPr>
                  <w:tcW w:w="4728" w:type="dxa"/>
                </w:tcPr>
                <w:p w14:paraId="6BB5C317" w14:textId="77777777" w:rsidR="00BA4075" w:rsidRPr="005E12B8" w:rsidRDefault="00BA4075" w:rsidP="00080C79">
                  <w:pPr>
                    <w:pStyle w:val="ListBullet"/>
                    <w:contextualSpacing w:val="0"/>
                    <w:rPr>
                      <w:b/>
                      <w:bCs/>
                    </w:rPr>
                  </w:pPr>
                  <w:r w:rsidRPr="005E12B8">
                    <w:rPr>
                      <w:b/>
                      <w:bCs/>
                    </w:rPr>
                    <w:t>Programming Languages and Frameworks</w:t>
                  </w:r>
                </w:p>
                <w:p w14:paraId="370A3F98" w14:textId="77777777" w:rsidR="00BA4075" w:rsidRPr="000769BC" w:rsidRDefault="00BA4075" w:rsidP="00080C79">
                  <w:pPr>
                    <w:pStyle w:val="ListBullet"/>
                    <w:numPr>
                      <w:ilvl w:val="1"/>
                      <w:numId w:val="5"/>
                    </w:numPr>
                  </w:pPr>
                  <w:r>
                    <w:t>React/Redux</w:t>
                  </w:r>
                  <w:r w:rsidRPr="000769BC">
                    <w:t xml:space="preserve">, </w:t>
                  </w:r>
                  <w:r>
                    <w:t>React Native, Python 3, JavaScript (ES6), Node.js, HTML5, CSS3</w:t>
                  </w:r>
                </w:p>
                <w:p w14:paraId="1F3675F9" w14:textId="77777777" w:rsidR="00BA4075" w:rsidRPr="0099384A" w:rsidRDefault="00BA4075" w:rsidP="00080C79">
                  <w:pPr>
                    <w:pStyle w:val="ListBullet"/>
                    <w:contextualSpacing w:val="0"/>
                    <w:rPr>
                      <w:b/>
                      <w:bCs/>
                    </w:rPr>
                  </w:pPr>
                  <w:r w:rsidRPr="0099384A">
                    <w:rPr>
                      <w:b/>
                      <w:bCs/>
                    </w:rPr>
                    <w:t>Computer Software</w:t>
                  </w:r>
                </w:p>
                <w:p w14:paraId="07589D70" w14:textId="77777777" w:rsidR="00BA4075" w:rsidRPr="006E1507" w:rsidRDefault="00BA4075" w:rsidP="00080C79">
                  <w:pPr>
                    <w:pStyle w:val="ListBullet"/>
                    <w:numPr>
                      <w:ilvl w:val="1"/>
                      <w:numId w:val="5"/>
                    </w:numPr>
                  </w:pPr>
                  <w:r w:rsidRPr="000769BC">
                    <w:t xml:space="preserve">Git, </w:t>
                  </w:r>
                  <w:r>
                    <w:t xml:space="preserve">GitHub, Figma, Adobe </w:t>
                  </w:r>
                  <w:proofErr w:type="gramStart"/>
                  <w:r>
                    <w:t>XD,  Atlassian</w:t>
                  </w:r>
                  <w:proofErr w:type="gramEnd"/>
                  <w:r>
                    <w:t xml:space="preserve"> Products (Jira, Confluence, Trello)</w:t>
                  </w:r>
                </w:p>
              </w:tc>
              <w:tc>
                <w:tcPr>
                  <w:tcW w:w="4728" w:type="dxa"/>
                  <w:tcMar>
                    <w:left w:w="360" w:type="dxa"/>
                  </w:tcMar>
                </w:tcPr>
                <w:p w14:paraId="6D9C8C34" w14:textId="77777777" w:rsidR="00BA4075" w:rsidRPr="000769BC" w:rsidRDefault="00BA4075" w:rsidP="00080C79">
                  <w:pPr>
                    <w:pStyle w:val="ListBullet"/>
                  </w:pPr>
                  <w:r w:rsidRPr="000769BC">
                    <w:t xml:space="preserve">Communication </w:t>
                  </w:r>
                </w:p>
                <w:p w14:paraId="29BBA1C6" w14:textId="77777777" w:rsidR="00BA4075" w:rsidRPr="000769BC" w:rsidRDefault="00BA4075" w:rsidP="00080C79">
                  <w:pPr>
                    <w:pStyle w:val="ListBullet"/>
                  </w:pPr>
                  <w:r w:rsidRPr="000769BC">
                    <w:t>Public Speaking</w:t>
                  </w:r>
                </w:p>
                <w:p w14:paraId="1E39FE93" w14:textId="77777777" w:rsidR="00BA4075" w:rsidRPr="000769BC" w:rsidRDefault="00BA4075" w:rsidP="00080C79">
                  <w:pPr>
                    <w:pStyle w:val="ListBullet"/>
                  </w:pPr>
                  <w:r w:rsidRPr="000769BC">
                    <w:t>Organization</w:t>
                  </w:r>
                  <w:r>
                    <w:t xml:space="preserve">, </w:t>
                  </w:r>
                  <w:r w:rsidRPr="000769BC">
                    <w:t>Time Management</w:t>
                  </w:r>
                </w:p>
                <w:p w14:paraId="31E8187B" w14:textId="77777777" w:rsidR="00BA4075" w:rsidRPr="000769BC" w:rsidRDefault="00BA4075" w:rsidP="00080C79">
                  <w:pPr>
                    <w:pStyle w:val="ListBullet"/>
                  </w:pPr>
                  <w:r w:rsidRPr="000769BC">
                    <w:t>Critical Thinking</w:t>
                  </w:r>
                </w:p>
                <w:p w14:paraId="300000AC" w14:textId="77777777" w:rsidR="00BA4075" w:rsidRPr="006E1507" w:rsidRDefault="00BA4075" w:rsidP="00080C79">
                  <w:pPr>
                    <w:pStyle w:val="ListBullet"/>
                  </w:pPr>
                  <w:r w:rsidRPr="000769BC">
                    <w:t>Problem Solving</w:t>
                  </w:r>
                </w:p>
              </w:tc>
            </w:tr>
          </w:tbl>
          <w:p w14:paraId="64BEB7DD" w14:textId="77777777" w:rsidR="00BA4075" w:rsidRPr="00CF1A49" w:rsidRDefault="00BA4075" w:rsidP="00080C79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51BE3D09F6144B8FB23FC10B70E08DC9"/>
        </w:placeholder>
        <w:temporary/>
        <w:showingPlcHdr/>
        <w15:appearance w15:val="hidden"/>
      </w:sdtPr>
      <w:sdtContent>
        <w:p w14:paraId="418C54D6" w14:textId="77777777" w:rsidR="00BA4075" w:rsidRPr="00CF1A49" w:rsidRDefault="00BA4075" w:rsidP="00BA4075">
          <w:pPr>
            <w:pStyle w:val="Heading1"/>
            <w:spacing w:before="0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A4075" w:rsidRPr="00CF1A49" w14:paraId="37CBF44B" w14:textId="77777777" w:rsidTr="00080C79">
        <w:tc>
          <w:tcPr>
            <w:tcW w:w="9290" w:type="dxa"/>
          </w:tcPr>
          <w:p w14:paraId="3F9F5EDF" w14:textId="77777777" w:rsidR="00BA4075" w:rsidRPr="00CF1A49" w:rsidRDefault="00BA4075" w:rsidP="00080C79">
            <w:pPr>
              <w:pStyle w:val="Heading3"/>
              <w:contextualSpacing w:val="0"/>
              <w:outlineLvl w:val="2"/>
            </w:pPr>
            <w:r>
              <w:t>2017 - 2021</w:t>
            </w:r>
          </w:p>
          <w:p w14:paraId="600775A4" w14:textId="77777777" w:rsidR="00BA4075" w:rsidRPr="00CF1A49" w:rsidRDefault="00BA4075" w:rsidP="00080C79">
            <w:pPr>
              <w:pStyle w:val="Heading2"/>
              <w:contextualSpacing w:val="0"/>
              <w:outlineLvl w:val="1"/>
            </w:pPr>
            <w:r>
              <w:t>High School Diploma</w:t>
            </w:r>
            <w:r w:rsidRPr="00CF1A49">
              <w:t xml:space="preserve">, </w:t>
            </w:r>
            <w:r w:rsidRPr="008F351B">
              <w:rPr>
                <w:rStyle w:val="SubtleReference"/>
              </w:rPr>
              <w:t>Sir John A. Macdonald Secondary</w:t>
            </w:r>
            <w:r>
              <w:rPr>
                <w:rStyle w:val="SubtleReference"/>
              </w:rPr>
              <w:t xml:space="preserve"> School</w:t>
            </w:r>
          </w:p>
          <w:p w14:paraId="1938EC3F" w14:textId="77777777" w:rsidR="00BA4075" w:rsidRPr="00CF1A49" w:rsidRDefault="00BA4075" w:rsidP="00080C79">
            <w:pPr>
              <w:contextualSpacing w:val="0"/>
            </w:pPr>
            <w:r w:rsidRPr="008F351B">
              <w:t>Computer Science Club</w:t>
            </w:r>
            <w:r>
              <w:t xml:space="preserve"> Exec</w:t>
            </w:r>
            <w:r w:rsidRPr="008F351B">
              <w:t xml:space="preserve">, </w:t>
            </w:r>
            <w:proofErr w:type="spellStart"/>
            <w:r>
              <w:t>JamHacks</w:t>
            </w:r>
            <w:proofErr w:type="spellEnd"/>
            <w:r>
              <w:t xml:space="preserve"> Organizer, </w:t>
            </w:r>
            <w:r w:rsidRPr="008F351B">
              <w:t xml:space="preserve">Mathletes, DECA, </w:t>
            </w:r>
            <w:r>
              <w:t xml:space="preserve">Senior </w:t>
            </w:r>
            <w:r w:rsidRPr="008F351B">
              <w:t>Band, Cross Country Running, Track and Field</w:t>
            </w:r>
          </w:p>
        </w:tc>
      </w:tr>
    </w:tbl>
    <w:p w14:paraId="2667BF0F" w14:textId="77777777" w:rsidR="00BA4075" w:rsidRDefault="00BA4075" w:rsidP="00BA4075">
      <w:pPr>
        <w:pStyle w:val="Heading1"/>
        <w:spacing w:before="0"/>
      </w:pPr>
    </w:p>
    <w:p w14:paraId="751965CF" w14:textId="77777777" w:rsidR="00BA4075" w:rsidRPr="00CF1A49" w:rsidRDefault="00BA4075" w:rsidP="00BA4075">
      <w:pPr>
        <w:pStyle w:val="Heading1"/>
        <w:spacing w:before="0"/>
      </w:pPr>
      <w:r>
        <w:t>Work Experience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BA4075" w:rsidRPr="00CF1A49" w14:paraId="704895FC" w14:textId="77777777" w:rsidTr="00080C79">
        <w:trPr>
          <w:trHeight w:val="1136"/>
        </w:trPr>
        <w:tc>
          <w:tcPr>
            <w:tcW w:w="9337" w:type="dxa"/>
          </w:tcPr>
          <w:p w14:paraId="6A639B5A" w14:textId="77777777" w:rsidR="00BA4075" w:rsidRDefault="00BA4075" w:rsidP="00080C79">
            <w:pPr>
              <w:pStyle w:val="Heading2"/>
              <w:outlineLvl w:val="1"/>
              <w:rPr>
                <w:rStyle w:val="SubtleReference"/>
                <w:color w:val="auto"/>
              </w:rPr>
            </w:pPr>
            <w:r>
              <w:t xml:space="preserve">Cheapreats, </w:t>
            </w:r>
            <w:r>
              <w:rPr>
                <w:rStyle w:val="SubtleReference"/>
                <w:color w:val="auto"/>
              </w:rPr>
              <w:t>Software Engineer Intern</w:t>
            </w:r>
          </w:p>
          <w:p w14:paraId="0A4BADEE" w14:textId="77777777" w:rsidR="00BA4075" w:rsidRPr="00082983" w:rsidRDefault="00BA4075" w:rsidP="00080C79">
            <w:pPr>
              <w:pStyle w:val="Heading3"/>
              <w:outlineLvl w:val="2"/>
            </w:pPr>
            <w:r w:rsidRPr="00082983">
              <w:t>July 2020 – August 2020 | REmote</w:t>
            </w:r>
          </w:p>
          <w:p w14:paraId="145C3BF6" w14:textId="77777777" w:rsidR="00BA4075" w:rsidRDefault="00BA4075" w:rsidP="00080C79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Worked on and the website and became the head of the development team</w:t>
            </w:r>
          </w:p>
          <w:p w14:paraId="3174FE32" w14:textId="19C686E5" w:rsidR="00BA4075" w:rsidRPr="00CF1A49" w:rsidRDefault="00BA4075" w:rsidP="00080C79">
            <w:pPr>
              <w:pStyle w:val="ListParagraph"/>
              <w:numPr>
                <w:ilvl w:val="0"/>
                <w:numId w:val="17"/>
              </w:numPr>
            </w:pPr>
            <w:r>
              <w:t xml:space="preserve">Designed and integrated Google </w:t>
            </w:r>
            <w:r>
              <w:t>M</w:t>
            </w:r>
            <w:r>
              <w:t xml:space="preserve">y </w:t>
            </w:r>
            <w:r>
              <w:t>B</w:t>
            </w:r>
            <w:r>
              <w:t>usiness listings into the vendor dashboard.</w:t>
            </w:r>
          </w:p>
        </w:tc>
      </w:tr>
    </w:tbl>
    <w:p w14:paraId="2BAECBE0" w14:textId="77777777" w:rsidR="00BA4075" w:rsidRDefault="00BA4075" w:rsidP="00BA4075">
      <w:pPr>
        <w:pStyle w:val="Heading1"/>
        <w:spacing w:before="0"/>
      </w:pPr>
    </w:p>
    <w:p w14:paraId="6BD0166E" w14:textId="77777777" w:rsidR="00BA4075" w:rsidRPr="00CF1A49" w:rsidRDefault="00BA4075" w:rsidP="00BA4075">
      <w:pPr>
        <w:pStyle w:val="Heading1"/>
        <w:spacing w:before="0"/>
      </w:pPr>
      <w:r>
        <w:t>Technical Projects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BA4075" w:rsidRPr="00CF1A49" w14:paraId="6E9A074C" w14:textId="77777777" w:rsidTr="00BA4075">
        <w:trPr>
          <w:trHeight w:val="3490"/>
        </w:trPr>
        <w:tc>
          <w:tcPr>
            <w:tcW w:w="9337" w:type="dxa"/>
          </w:tcPr>
          <w:p w14:paraId="28F973CC" w14:textId="77777777" w:rsidR="00BA4075" w:rsidRDefault="00BA4075" w:rsidP="00080C79">
            <w:pPr>
              <w:pStyle w:val="Heading3"/>
              <w:outlineLvl w:val="2"/>
            </w:pPr>
            <w:r>
              <w:t>summer 2020 | Hack the earth</w:t>
            </w:r>
          </w:p>
          <w:p w14:paraId="04DC1A13" w14:textId="77777777" w:rsidR="00BA4075" w:rsidRDefault="00BA4075" w:rsidP="00080C79">
            <w:pPr>
              <w:pStyle w:val="Heading2"/>
              <w:outlineLvl w:val="1"/>
            </w:pPr>
            <w:r>
              <w:t xml:space="preserve">Acreage contour, </w:t>
            </w:r>
            <w:r>
              <w:rPr>
                <w:rStyle w:val="SubtleReference"/>
                <w:color w:val="auto"/>
              </w:rPr>
              <w:t>web application, github, devpost</w:t>
            </w:r>
          </w:p>
          <w:p w14:paraId="0AE110E4" w14:textId="77777777" w:rsidR="00BA4075" w:rsidRDefault="00BA4075" w:rsidP="00080C79">
            <w:pPr>
              <w:pStyle w:val="ListParagraph"/>
              <w:numPr>
                <w:ilvl w:val="0"/>
                <w:numId w:val="18"/>
              </w:numPr>
            </w:pPr>
            <w:r>
              <w:t>Built a React application for drawing land cover maps using machine learning</w:t>
            </w:r>
          </w:p>
          <w:p w14:paraId="11990F08" w14:textId="0A428E11" w:rsidR="00BA4075" w:rsidRDefault="00BA4075" w:rsidP="00BA4075">
            <w:pPr>
              <w:pStyle w:val="ListParagraph"/>
              <w:numPr>
                <w:ilvl w:val="0"/>
                <w:numId w:val="18"/>
              </w:numPr>
            </w:pPr>
            <w:r>
              <w:t>C</w:t>
            </w:r>
            <w:r>
              <w:t xml:space="preserve">reated the React Frontend and Implemented backend routes to upload images </w:t>
            </w:r>
          </w:p>
          <w:p w14:paraId="25FE2747" w14:textId="77777777" w:rsidR="00BA4075" w:rsidRDefault="00BA4075" w:rsidP="00080C79">
            <w:pPr>
              <w:pStyle w:val="Heading3"/>
              <w:outlineLvl w:val="2"/>
            </w:pPr>
          </w:p>
          <w:p w14:paraId="37E25D94" w14:textId="3C04FA2B" w:rsidR="00BA4075" w:rsidRDefault="00BA4075" w:rsidP="00080C79">
            <w:pPr>
              <w:pStyle w:val="Heading3"/>
              <w:outlineLvl w:val="2"/>
            </w:pPr>
            <w:r>
              <w:t>fall 2019 | Hack The north</w:t>
            </w:r>
          </w:p>
          <w:p w14:paraId="022CCF09" w14:textId="77777777" w:rsidR="00BA4075" w:rsidRDefault="00BA4075" w:rsidP="00080C79">
            <w:pPr>
              <w:pStyle w:val="Heading2"/>
              <w:outlineLvl w:val="1"/>
            </w:pPr>
            <w:r>
              <w:t xml:space="preserve">Sockmatch, </w:t>
            </w:r>
            <w:r>
              <w:rPr>
                <w:rStyle w:val="SubtleReference"/>
                <w:color w:val="auto"/>
              </w:rPr>
              <w:t>mobile application, github, devpost</w:t>
            </w:r>
          </w:p>
          <w:p w14:paraId="0C0F3EB3" w14:textId="77777777" w:rsidR="00BA4075" w:rsidRDefault="00BA4075" w:rsidP="00080C79">
            <w:pPr>
              <w:pStyle w:val="ListParagraph"/>
              <w:numPr>
                <w:ilvl w:val="0"/>
                <w:numId w:val="18"/>
              </w:numPr>
            </w:pPr>
            <w:r>
              <w:t xml:space="preserve">Built a React native mobile application for detecting matching pairs of socks </w:t>
            </w:r>
          </w:p>
          <w:p w14:paraId="5284E95D" w14:textId="3650EAC8" w:rsidR="00BA4075" w:rsidRDefault="00BA4075" w:rsidP="00080C79">
            <w:pPr>
              <w:pStyle w:val="ListParagraph"/>
              <w:numPr>
                <w:ilvl w:val="0"/>
                <w:numId w:val="18"/>
              </w:numPr>
            </w:pPr>
            <w:r>
              <w:t>C</w:t>
            </w:r>
            <w:r>
              <w:t xml:space="preserve">reated the React Native Frontend and Implemented backend routes to upload images </w:t>
            </w:r>
          </w:p>
          <w:p w14:paraId="7D2BFC32" w14:textId="77777777" w:rsidR="00BA4075" w:rsidRDefault="00BA4075" w:rsidP="00080C79">
            <w:pPr>
              <w:pStyle w:val="Heading3"/>
              <w:outlineLvl w:val="2"/>
            </w:pPr>
          </w:p>
          <w:p w14:paraId="4FF96BC7" w14:textId="22359899" w:rsidR="00BA4075" w:rsidRDefault="00BA4075" w:rsidP="00080C79">
            <w:pPr>
              <w:pStyle w:val="Heading3"/>
              <w:outlineLvl w:val="2"/>
            </w:pPr>
            <w:r>
              <w:t>summer 2019 | uw energy hacks</w:t>
            </w:r>
          </w:p>
          <w:p w14:paraId="2EA886B6" w14:textId="77777777" w:rsidR="00BA4075" w:rsidRDefault="00BA4075" w:rsidP="00080C79">
            <w:pPr>
              <w:pStyle w:val="Heading2"/>
              <w:outlineLvl w:val="1"/>
            </w:pPr>
            <w:r>
              <w:t xml:space="preserve">green route, </w:t>
            </w:r>
            <w:r>
              <w:rPr>
                <w:rStyle w:val="SubtleReference"/>
                <w:color w:val="auto"/>
              </w:rPr>
              <w:t>web application, github, devpost</w:t>
            </w:r>
          </w:p>
          <w:p w14:paraId="1244D0A8" w14:textId="77777777" w:rsidR="00BA4075" w:rsidRDefault="00BA4075" w:rsidP="00080C79">
            <w:pPr>
              <w:pStyle w:val="ListParagraph"/>
              <w:numPr>
                <w:ilvl w:val="0"/>
                <w:numId w:val="18"/>
              </w:numPr>
            </w:pPr>
            <w:r>
              <w:t>Built a Vanilla JavaScript web application for finding the most ecofriendly driving routes</w:t>
            </w:r>
          </w:p>
          <w:p w14:paraId="75057D04" w14:textId="77777777" w:rsidR="00BA4075" w:rsidRPr="00CF1A49" w:rsidRDefault="00BA4075" w:rsidP="00080C79">
            <w:pPr>
              <w:pStyle w:val="ListParagraph"/>
              <w:numPr>
                <w:ilvl w:val="0"/>
                <w:numId w:val="18"/>
              </w:numPr>
            </w:pPr>
            <w:r>
              <w:t>Implemented the Firebase login system and Google Maps API mapping component</w:t>
            </w:r>
          </w:p>
        </w:tc>
      </w:tr>
    </w:tbl>
    <w:p w14:paraId="7F5AB160" w14:textId="268D835E" w:rsidR="00EE56FC" w:rsidRPr="006E1507" w:rsidRDefault="00EE56FC" w:rsidP="00BA4075"/>
    <w:sectPr w:rsidR="00EE56FC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96951" w14:textId="77777777" w:rsidR="003F4FED" w:rsidRDefault="003F4FED" w:rsidP="0068194B">
      <w:r>
        <w:separator/>
      </w:r>
    </w:p>
    <w:p w14:paraId="0549FEAE" w14:textId="77777777" w:rsidR="003F4FED" w:rsidRDefault="003F4FED"/>
    <w:p w14:paraId="02BBF9CF" w14:textId="77777777" w:rsidR="003F4FED" w:rsidRDefault="003F4FED"/>
  </w:endnote>
  <w:endnote w:type="continuationSeparator" w:id="0">
    <w:p w14:paraId="2AD8369E" w14:textId="77777777" w:rsidR="003F4FED" w:rsidRDefault="003F4FED" w:rsidP="0068194B">
      <w:r>
        <w:continuationSeparator/>
      </w:r>
    </w:p>
    <w:p w14:paraId="43B41EF0" w14:textId="77777777" w:rsidR="003F4FED" w:rsidRDefault="003F4FED"/>
    <w:p w14:paraId="7013B82F" w14:textId="77777777" w:rsidR="003F4FED" w:rsidRDefault="003F4F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C788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4B96D" w14:textId="77777777" w:rsidR="003F4FED" w:rsidRDefault="003F4FED" w:rsidP="0068194B">
      <w:r>
        <w:separator/>
      </w:r>
    </w:p>
    <w:p w14:paraId="218A2D71" w14:textId="77777777" w:rsidR="003F4FED" w:rsidRDefault="003F4FED"/>
    <w:p w14:paraId="4CFE0D49" w14:textId="77777777" w:rsidR="003F4FED" w:rsidRDefault="003F4FED"/>
  </w:footnote>
  <w:footnote w:type="continuationSeparator" w:id="0">
    <w:p w14:paraId="334D3541" w14:textId="77777777" w:rsidR="003F4FED" w:rsidRDefault="003F4FED" w:rsidP="0068194B">
      <w:r>
        <w:continuationSeparator/>
      </w:r>
    </w:p>
    <w:p w14:paraId="3400D9BA" w14:textId="77777777" w:rsidR="003F4FED" w:rsidRDefault="003F4FED"/>
    <w:p w14:paraId="1FAD899E" w14:textId="77777777" w:rsidR="003F4FED" w:rsidRDefault="003F4F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68DC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806DF3" wp14:editId="1A06E41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34D5DE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F6FC6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10" w15:restartNumberingAfterBreak="0">
    <w:nsid w:val="06AA6A7A"/>
    <w:multiLevelType w:val="hybridMultilevel"/>
    <w:tmpl w:val="CD0A70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B42B43"/>
    <w:multiLevelType w:val="hybridMultilevel"/>
    <w:tmpl w:val="D1D2E6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301BC5"/>
    <w:multiLevelType w:val="hybridMultilevel"/>
    <w:tmpl w:val="2C7C17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8A70FE"/>
    <w:multiLevelType w:val="hybridMultilevel"/>
    <w:tmpl w:val="0F6E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F6FC6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F6FC6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0F6FC6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0F6FC6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0F6FC6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0F6FC6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6434162"/>
    <w:multiLevelType w:val="hybridMultilevel"/>
    <w:tmpl w:val="196A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4"/>
  </w:num>
  <w:num w:numId="6">
    <w:abstractNumId w:val="3"/>
  </w:num>
  <w:num w:numId="7">
    <w:abstractNumId w:val="15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3"/>
  </w:num>
  <w:num w:numId="16">
    <w:abstractNumId w:val="10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BC"/>
    <w:rsid w:val="000001EF"/>
    <w:rsid w:val="00007322"/>
    <w:rsid w:val="00007728"/>
    <w:rsid w:val="00011416"/>
    <w:rsid w:val="00024584"/>
    <w:rsid w:val="00024730"/>
    <w:rsid w:val="00055E95"/>
    <w:rsid w:val="0007021F"/>
    <w:rsid w:val="000769BC"/>
    <w:rsid w:val="00082983"/>
    <w:rsid w:val="000B2BA5"/>
    <w:rsid w:val="000F2F8C"/>
    <w:rsid w:val="000F6CAF"/>
    <w:rsid w:val="0010006E"/>
    <w:rsid w:val="001045A8"/>
    <w:rsid w:val="00114A91"/>
    <w:rsid w:val="00115A43"/>
    <w:rsid w:val="001427E1"/>
    <w:rsid w:val="00163668"/>
    <w:rsid w:val="00166931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3E93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B641A"/>
    <w:rsid w:val="003D380F"/>
    <w:rsid w:val="003E160D"/>
    <w:rsid w:val="003F1D5F"/>
    <w:rsid w:val="003F4FED"/>
    <w:rsid w:val="004042D7"/>
    <w:rsid w:val="00405128"/>
    <w:rsid w:val="00406CFF"/>
    <w:rsid w:val="00416B25"/>
    <w:rsid w:val="00420592"/>
    <w:rsid w:val="004319E0"/>
    <w:rsid w:val="00437E8C"/>
    <w:rsid w:val="00440225"/>
    <w:rsid w:val="00460416"/>
    <w:rsid w:val="004674FA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7AC2"/>
    <w:rsid w:val="00510392"/>
    <w:rsid w:val="00513E2A"/>
    <w:rsid w:val="00526E37"/>
    <w:rsid w:val="00566A35"/>
    <w:rsid w:val="0056701E"/>
    <w:rsid w:val="005740D7"/>
    <w:rsid w:val="00590D51"/>
    <w:rsid w:val="005A0F26"/>
    <w:rsid w:val="005A1B10"/>
    <w:rsid w:val="005A6850"/>
    <w:rsid w:val="005B1B1B"/>
    <w:rsid w:val="005C5932"/>
    <w:rsid w:val="005D3CA7"/>
    <w:rsid w:val="005D4CC1"/>
    <w:rsid w:val="005E12B8"/>
    <w:rsid w:val="005F4B91"/>
    <w:rsid w:val="005F5191"/>
    <w:rsid w:val="005F55D2"/>
    <w:rsid w:val="0062312F"/>
    <w:rsid w:val="00625F2C"/>
    <w:rsid w:val="006618E9"/>
    <w:rsid w:val="00681602"/>
    <w:rsid w:val="0068194B"/>
    <w:rsid w:val="00692703"/>
    <w:rsid w:val="00695A99"/>
    <w:rsid w:val="006A1962"/>
    <w:rsid w:val="006B5D48"/>
    <w:rsid w:val="006B6B3A"/>
    <w:rsid w:val="006B7D7B"/>
    <w:rsid w:val="006C1A5E"/>
    <w:rsid w:val="006E1507"/>
    <w:rsid w:val="00707FAB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0E14"/>
    <w:rsid w:val="00834955"/>
    <w:rsid w:val="00855B59"/>
    <w:rsid w:val="00860461"/>
    <w:rsid w:val="0086487C"/>
    <w:rsid w:val="00870B20"/>
    <w:rsid w:val="008728CF"/>
    <w:rsid w:val="008829F8"/>
    <w:rsid w:val="00882F6C"/>
    <w:rsid w:val="00885897"/>
    <w:rsid w:val="008A0EE7"/>
    <w:rsid w:val="008A6538"/>
    <w:rsid w:val="008B2F64"/>
    <w:rsid w:val="008C7056"/>
    <w:rsid w:val="008E3E1C"/>
    <w:rsid w:val="008F351B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384A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6035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76C28"/>
    <w:rsid w:val="00A93A5D"/>
    <w:rsid w:val="00A97260"/>
    <w:rsid w:val="00AB32F8"/>
    <w:rsid w:val="00AB610B"/>
    <w:rsid w:val="00AD360E"/>
    <w:rsid w:val="00AD40FB"/>
    <w:rsid w:val="00AD782D"/>
    <w:rsid w:val="00AE7650"/>
    <w:rsid w:val="00B10EBE"/>
    <w:rsid w:val="00B11FA5"/>
    <w:rsid w:val="00B236F1"/>
    <w:rsid w:val="00B50F99"/>
    <w:rsid w:val="00B51D1B"/>
    <w:rsid w:val="00B540F4"/>
    <w:rsid w:val="00B5514B"/>
    <w:rsid w:val="00B60FD0"/>
    <w:rsid w:val="00B622DF"/>
    <w:rsid w:val="00B6332A"/>
    <w:rsid w:val="00B81760"/>
    <w:rsid w:val="00B8494C"/>
    <w:rsid w:val="00BA1546"/>
    <w:rsid w:val="00BA4075"/>
    <w:rsid w:val="00BB4E51"/>
    <w:rsid w:val="00BD431F"/>
    <w:rsid w:val="00BE423E"/>
    <w:rsid w:val="00BF61AC"/>
    <w:rsid w:val="00C31CFB"/>
    <w:rsid w:val="00C47FA6"/>
    <w:rsid w:val="00C57FC6"/>
    <w:rsid w:val="00C66A7D"/>
    <w:rsid w:val="00C751B4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41AF"/>
    <w:rsid w:val="00D66A52"/>
    <w:rsid w:val="00D66EFA"/>
    <w:rsid w:val="00D72A2D"/>
    <w:rsid w:val="00D75541"/>
    <w:rsid w:val="00D9521A"/>
    <w:rsid w:val="00DA249F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0861"/>
    <w:rsid w:val="00E71E6B"/>
    <w:rsid w:val="00E81CC5"/>
    <w:rsid w:val="00E85A87"/>
    <w:rsid w:val="00E85B4A"/>
    <w:rsid w:val="00E85DEC"/>
    <w:rsid w:val="00E9528E"/>
    <w:rsid w:val="00EA5099"/>
    <w:rsid w:val="00EC1351"/>
    <w:rsid w:val="00EC4CBF"/>
    <w:rsid w:val="00EE2CA8"/>
    <w:rsid w:val="00EE56FC"/>
    <w:rsid w:val="00EF17E8"/>
    <w:rsid w:val="00EF51D9"/>
    <w:rsid w:val="00F130DD"/>
    <w:rsid w:val="00F24884"/>
    <w:rsid w:val="00F475F3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318B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DC742"/>
  <w15:chartTrackingRefBased/>
  <w15:docId w15:val="{2DAE4BF5-639D-4996-BF30-F813EBAE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0F6FC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73763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73763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7406D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jc w:val="center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0F6FC6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0F6FC6" w:themeColor="accent1" w:shadow="1" w:frame="1"/>
        <w:left w:val="single" w:sz="2" w:space="10" w:color="0F6FC6" w:themeColor="accent1" w:shadow="1" w:frame="1"/>
        <w:bottom w:val="single" w:sz="2" w:space="10" w:color="0F6FC6" w:themeColor="accent1" w:shadow="1" w:frame="1"/>
        <w:right w:val="single" w:sz="2" w:space="10" w:color="0F6FC6" w:themeColor="accent1" w:shadow="1" w:frame="1"/>
      </w:pBdr>
      <w:ind w:left="1152" w:right="1152"/>
    </w:pPr>
    <w:rPr>
      <w:rFonts w:eastAsiaTheme="minorEastAsia"/>
      <w:i/>
      <w:iCs/>
      <w:color w:val="0F6FC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85DFD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73662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F491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0F6F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9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g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341F25803BF40D3BEEB9E71AB910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DC87D-FB96-46FD-B913-6435E818DCE2}"/>
      </w:docPartPr>
      <w:docPartBody>
        <w:p w:rsidR="00000000" w:rsidRDefault="005073F8" w:rsidP="005073F8">
          <w:pPr>
            <w:pStyle w:val="0341F25803BF40D3BEEB9E71AB910E05"/>
          </w:pPr>
          <w:r w:rsidRPr="00CF1A49">
            <w:t>·</w:t>
          </w:r>
        </w:p>
      </w:docPartBody>
    </w:docPart>
    <w:docPart>
      <w:docPartPr>
        <w:name w:val="C40AD4258F54421B8C2CFB6ACD141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BDDF8-B673-4CAC-B64B-4D25C2853F1D}"/>
      </w:docPartPr>
      <w:docPartBody>
        <w:p w:rsidR="00000000" w:rsidRDefault="005073F8" w:rsidP="005073F8">
          <w:pPr>
            <w:pStyle w:val="C40AD4258F54421B8C2CFB6ACD1415A9"/>
          </w:pPr>
          <w:r w:rsidRPr="00CF1A49">
            <w:t>Skills</w:t>
          </w:r>
        </w:p>
      </w:docPartBody>
    </w:docPart>
    <w:docPart>
      <w:docPartPr>
        <w:name w:val="51BE3D09F6144B8FB23FC10B70E08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E7247-C53D-4F95-BD5A-4A6CB4E96224}"/>
      </w:docPartPr>
      <w:docPartBody>
        <w:p w:rsidR="00000000" w:rsidRDefault="005073F8" w:rsidP="005073F8">
          <w:pPr>
            <w:pStyle w:val="51BE3D09F6144B8FB23FC10B70E08DC9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3E"/>
    <w:rsid w:val="000D2B16"/>
    <w:rsid w:val="0014683E"/>
    <w:rsid w:val="005073F8"/>
    <w:rsid w:val="005108A7"/>
    <w:rsid w:val="006C6D76"/>
    <w:rsid w:val="006F66D6"/>
    <w:rsid w:val="00746149"/>
    <w:rsid w:val="00785B81"/>
    <w:rsid w:val="008D41EC"/>
    <w:rsid w:val="00A07ADB"/>
    <w:rsid w:val="00D51E5F"/>
    <w:rsid w:val="00DE16A5"/>
    <w:rsid w:val="00F4245D"/>
    <w:rsid w:val="00F9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22FB81AA504795AE65AB533EB019EF">
    <w:name w:val="5922FB81AA504795AE65AB533EB019E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0A06D72E1A94C5A9EBEB2394F0EC203">
    <w:name w:val="90A06D72E1A94C5A9EBEB2394F0EC203"/>
  </w:style>
  <w:style w:type="paragraph" w:customStyle="1" w:styleId="BA7B3DEDE91F4727A0CA4474190F9BBC">
    <w:name w:val="BA7B3DEDE91F4727A0CA4474190F9BBC"/>
  </w:style>
  <w:style w:type="paragraph" w:customStyle="1" w:styleId="46F8C2EBA6B94F9A83377D899AD8AD71">
    <w:name w:val="46F8C2EBA6B94F9A83377D899AD8AD71"/>
  </w:style>
  <w:style w:type="paragraph" w:customStyle="1" w:styleId="736942A6CBE64D8EBAC9724B8F14D15D">
    <w:name w:val="736942A6CBE64D8EBAC9724B8F14D15D"/>
  </w:style>
  <w:style w:type="paragraph" w:customStyle="1" w:styleId="A00CC1E1FF21456DA5AD36832FCC629F">
    <w:name w:val="A00CC1E1FF21456DA5AD36832FCC629F"/>
  </w:style>
  <w:style w:type="paragraph" w:customStyle="1" w:styleId="3BB90CC8F12749F8985C5DB26BBB0E55">
    <w:name w:val="3BB90CC8F12749F8985C5DB26BBB0E55"/>
  </w:style>
  <w:style w:type="paragraph" w:customStyle="1" w:styleId="0885F11CAB7A4A9A89B8F67E1BF56AAF">
    <w:name w:val="0885F11CAB7A4A9A89B8F67E1BF56AAF"/>
  </w:style>
  <w:style w:type="paragraph" w:customStyle="1" w:styleId="F2317DA2A49A46049574EFB04B38C776">
    <w:name w:val="F2317DA2A49A46049574EFB04B38C776"/>
  </w:style>
  <w:style w:type="paragraph" w:customStyle="1" w:styleId="7D89A0EF83674C7A834B4AA688A3A7FE">
    <w:name w:val="7D89A0EF83674C7A834B4AA688A3A7FE"/>
  </w:style>
  <w:style w:type="paragraph" w:customStyle="1" w:styleId="287EE3AEA49B458898FDD580E789665C">
    <w:name w:val="287EE3AEA49B458898FDD580E789665C"/>
  </w:style>
  <w:style w:type="paragraph" w:customStyle="1" w:styleId="84AD9941782040329ACDF516F9191E23">
    <w:name w:val="84AD9941782040329ACDF516F9191E23"/>
  </w:style>
  <w:style w:type="paragraph" w:customStyle="1" w:styleId="9B2785B3335341E49E5267F91256ED79">
    <w:name w:val="9B2785B3335341E49E5267F91256ED79"/>
  </w:style>
  <w:style w:type="paragraph" w:customStyle="1" w:styleId="D142F08B03C34796B146BCB204592740">
    <w:name w:val="D142F08B03C34796B146BCB204592740"/>
  </w:style>
  <w:style w:type="paragraph" w:customStyle="1" w:styleId="DA715BA7409C40DE87A32930001FC871">
    <w:name w:val="DA715BA7409C40DE87A32930001FC87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20506F1E30446EC8FFCA7FE97EA33F1">
    <w:name w:val="A20506F1E30446EC8FFCA7FE97EA33F1"/>
  </w:style>
  <w:style w:type="paragraph" w:customStyle="1" w:styleId="782E552164AD42028081877C80DB3534">
    <w:name w:val="782E552164AD42028081877C80DB3534"/>
  </w:style>
  <w:style w:type="paragraph" w:customStyle="1" w:styleId="2791FD999B254C7E8B7C00C9DDA93096">
    <w:name w:val="2791FD999B254C7E8B7C00C9DDA93096"/>
  </w:style>
  <w:style w:type="paragraph" w:customStyle="1" w:styleId="DF1161B4D8974B9E84670AAEE36B3CCF">
    <w:name w:val="DF1161B4D8974B9E84670AAEE36B3CCF"/>
  </w:style>
  <w:style w:type="paragraph" w:customStyle="1" w:styleId="4A912CA96AD541BFAED11828B2303ED5">
    <w:name w:val="4A912CA96AD541BFAED11828B2303ED5"/>
  </w:style>
  <w:style w:type="paragraph" w:customStyle="1" w:styleId="DE376CDE62FA416DB015BB083A38DAF6">
    <w:name w:val="DE376CDE62FA416DB015BB083A38DAF6"/>
  </w:style>
  <w:style w:type="paragraph" w:customStyle="1" w:styleId="DB41DDDBA5EF4A0DB986E3DC781C85AC">
    <w:name w:val="DB41DDDBA5EF4A0DB986E3DC781C85AC"/>
  </w:style>
  <w:style w:type="paragraph" w:customStyle="1" w:styleId="2900BFBD08524D0BA42ABA33C743D4FA">
    <w:name w:val="2900BFBD08524D0BA42ABA33C743D4FA"/>
  </w:style>
  <w:style w:type="paragraph" w:customStyle="1" w:styleId="1EDE49ABCDF1472B8F782DFFF00B2944">
    <w:name w:val="1EDE49ABCDF1472B8F782DFFF00B2944"/>
  </w:style>
  <w:style w:type="paragraph" w:customStyle="1" w:styleId="5C21D61881FE484EBB3B1926D1C8947E">
    <w:name w:val="5C21D61881FE484EBB3B1926D1C8947E"/>
  </w:style>
  <w:style w:type="paragraph" w:customStyle="1" w:styleId="A500AC96B8224FE789C95BAC910B804A">
    <w:name w:val="A500AC96B8224FE789C95BAC910B804A"/>
  </w:style>
  <w:style w:type="paragraph" w:customStyle="1" w:styleId="2FC3E21CA26A437EBCE048825EE51F09">
    <w:name w:val="2FC3E21CA26A437EBCE048825EE51F09"/>
  </w:style>
  <w:style w:type="paragraph" w:customStyle="1" w:styleId="513F9703F40047A687CCB53F5EABE91E">
    <w:name w:val="513F9703F40047A687CCB53F5EABE91E"/>
  </w:style>
  <w:style w:type="paragraph" w:customStyle="1" w:styleId="6527B848F61F4D029A7401843C660CC2">
    <w:name w:val="6527B848F61F4D029A7401843C660CC2"/>
  </w:style>
  <w:style w:type="paragraph" w:customStyle="1" w:styleId="21980AD8A9F2458BA504DB281B9536FE">
    <w:name w:val="21980AD8A9F2458BA504DB281B9536FE"/>
  </w:style>
  <w:style w:type="paragraph" w:customStyle="1" w:styleId="F78318191862495B97ADD2D73275D554">
    <w:name w:val="F78318191862495B97ADD2D73275D554"/>
  </w:style>
  <w:style w:type="paragraph" w:customStyle="1" w:styleId="598948C733F34B778854DA2B54517A52">
    <w:name w:val="598948C733F34B778854DA2B54517A52"/>
  </w:style>
  <w:style w:type="paragraph" w:customStyle="1" w:styleId="41D88D6311DB4477BFFDD712A5EEC201">
    <w:name w:val="41D88D6311DB4477BFFDD712A5EEC201"/>
  </w:style>
  <w:style w:type="paragraph" w:customStyle="1" w:styleId="E088CD45ABC9449E91890A05B08E3F7C">
    <w:name w:val="E088CD45ABC9449E91890A05B08E3F7C"/>
  </w:style>
  <w:style w:type="paragraph" w:customStyle="1" w:styleId="25BC6BB30A4141B3B2BE2D0239CEC010">
    <w:name w:val="25BC6BB30A4141B3B2BE2D0239CEC010"/>
  </w:style>
  <w:style w:type="paragraph" w:customStyle="1" w:styleId="561B23FFDD6C4BA2BDDA05491DD34B89">
    <w:name w:val="561B23FFDD6C4BA2BDDA05491DD34B89"/>
  </w:style>
  <w:style w:type="paragraph" w:customStyle="1" w:styleId="D58F2AA43FE5440E8EB55C16B56ED4D7">
    <w:name w:val="D58F2AA43FE5440E8EB55C16B56ED4D7"/>
  </w:style>
  <w:style w:type="paragraph" w:customStyle="1" w:styleId="5C77AB1994BA4B83B4B9B1D17C318877">
    <w:name w:val="5C77AB1994BA4B83B4B9B1D17C318877"/>
  </w:style>
  <w:style w:type="paragraph" w:customStyle="1" w:styleId="9C699926B7034158A70A353C35880993">
    <w:name w:val="9C699926B7034158A70A353C35880993"/>
  </w:style>
  <w:style w:type="paragraph" w:customStyle="1" w:styleId="8A01B08733794F15B2466CAC20BEEA8C">
    <w:name w:val="8A01B08733794F15B2466CAC20BEEA8C"/>
  </w:style>
  <w:style w:type="paragraph" w:customStyle="1" w:styleId="1494E0755BF345B2895EF96DD65470B9">
    <w:name w:val="1494E0755BF345B2895EF96DD65470B9"/>
  </w:style>
  <w:style w:type="paragraph" w:customStyle="1" w:styleId="FCD83C7E7760462797CD57A1F1EEFABC">
    <w:name w:val="FCD83C7E7760462797CD57A1F1EEFABC"/>
    <w:rsid w:val="0014683E"/>
  </w:style>
  <w:style w:type="paragraph" w:customStyle="1" w:styleId="E2EB4EB05C4C4719AA50DA85A8D3C1DB">
    <w:name w:val="E2EB4EB05C4C4719AA50DA85A8D3C1DB"/>
    <w:rsid w:val="0014683E"/>
  </w:style>
  <w:style w:type="paragraph" w:customStyle="1" w:styleId="BCEC54E85CB145D49F045E75F967C0CB">
    <w:name w:val="BCEC54E85CB145D49F045E75F967C0CB"/>
    <w:rsid w:val="0014683E"/>
  </w:style>
  <w:style w:type="paragraph" w:customStyle="1" w:styleId="0D75F7253E7049D5A17009EED1C66FF3">
    <w:name w:val="0D75F7253E7049D5A17009EED1C66FF3"/>
    <w:rsid w:val="0014683E"/>
  </w:style>
  <w:style w:type="paragraph" w:customStyle="1" w:styleId="7DDB1C275AFF4DCD96141B307AA8037F">
    <w:name w:val="7DDB1C275AFF4DCD96141B307AA8037F"/>
    <w:rsid w:val="0014683E"/>
  </w:style>
  <w:style w:type="paragraph" w:customStyle="1" w:styleId="FA0D0153582E4616B047146F135197E4">
    <w:name w:val="FA0D0153582E4616B047146F135197E4"/>
    <w:rsid w:val="0014683E"/>
  </w:style>
  <w:style w:type="paragraph" w:customStyle="1" w:styleId="2360B4C0FD1E4000A13336E4C3982C56">
    <w:name w:val="2360B4C0FD1E4000A13336E4C3982C56"/>
    <w:rsid w:val="0014683E"/>
  </w:style>
  <w:style w:type="paragraph" w:customStyle="1" w:styleId="A82F1851D61247088497FB86F5D965DB">
    <w:name w:val="A82F1851D61247088497FB86F5D965DB"/>
    <w:rsid w:val="0014683E"/>
  </w:style>
  <w:style w:type="paragraph" w:customStyle="1" w:styleId="D93CE1C5B9C84255832062AFA686C8C7">
    <w:name w:val="D93CE1C5B9C84255832062AFA686C8C7"/>
    <w:rsid w:val="0014683E"/>
  </w:style>
  <w:style w:type="paragraph" w:customStyle="1" w:styleId="ABD6F0F524E94CA0A925AFAE7E9623FA">
    <w:name w:val="ABD6F0F524E94CA0A925AFAE7E9623FA"/>
    <w:rsid w:val="005073F8"/>
    <w:rPr>
      <w:lang w:val="en-CA" w:eastAsia="zh-CN"/>
    </w:rPr>
  </w:style>
  <w:style w:type="paragraph" w:customStyle="1" w:styleId="F764730E5C184F84ADF4A83B9E3F9160">
    <w:name w:val="F764730E5C184F84ADF4A83B9E3F9160"/>
    <w:rsid w:val="005073F8"/>
    <w:rPr>
      <w:lang w:val="en-CA" w:eastAsia="zh-CN"/>
    </w:rPr>
  </w:style>
  <w:style w:type="paragraph" w:customStyle="1" w:styleId="896A4C9B9B714FC6A4F56BACE5959C55">
    <w:name w:val="896A4C9B9B714FC6A4F56BACE5959C55"/>
    <w:rsid w:val="005073F8"/>
    <w:rPr>
      <w:lang w:val="en-CA" w:eastAsia="zh-CN"/>
    </w:rPr>
  </w:style>
  <w:style w:type="paragraph" w:customStyle="1" w:styleId="E78E09D97E944C9D90C2A7F240ED6CF5">
    <w:name w:val="E78E09D97E944C9D90C2A7F240ED6CF5"/>
    <w:rsid w:val="005073F8"/>
    <w:rPr>
      <w:lang w:val="en-CA" w:eastAsia="zh-CN"/>
    </w:rPr>
  </w:style>
  <w:style w:type="paragraph" w:customStyle="1" w:styleId="B81DD2CF55064DE1AF025E0BC79B09C6">
    <w:name w:val="B81DD2CF55064DE1AF025E0BC79B09C6"/>
    <w:rsid w:val="005073F8"/>
    <w:rPr>
      <w:lang w:val="en-CA" w:eastAsia="zh-CN"/>
    </w:rPr>
  </w:style>
  <w:style w:type="paragraph" w:customStyle="1" w:styleId="365788ED496B4F1AAA59EC364C9A6BCC">
    <w:name w:val="365788ED496B4F1AAA59EC364C9A6BCC"/>
    <w:rsid w:val="005073F8"/>
    <w:rPr>
      <w:lang w:val="en-CA" w:eastAsia="zh-CN"/>
    </w:rPr>
  </w:style>
  <w:style w:type="paragraph" w:customStyle="1" w:styleId="6ED72CD1A7124F2A9524FF068481A568">
    <w:name w:val="6ED72CD1A7124F2A9524FF068481A568"/>
    <w:rsid w:val="005073F8"/>
    <w:rPr>
      <w:lang w:val="en-CA" w:eastAsia="zh-CN"/>
    </w:rPr>
  </w:style>
  <w:style w:type="paragraph" w:customStyle="1" w:styleId="50C9F931D5EF43B3B91447EFA3BB5558">
    <w:name w:val="50C9F931D5EF43B3B91447EFA3BB5558"/>
    <w:rsid w:val="005073F8"/>
    <w:rPr>
      <w:lang w:val="en-CA" w:eastAsia="zh-CN"/>
    </w:rPr>
  </w:style>
  <w:style w:type="paragraph" w:customStyle="1" w:styleId="D11F95C6034F455AB666F64E685EEBD3">
    <w:name w:val="D11F95C6034F455AB666F64E685EEBD3"/>
    <w:rsid w:val="005073F8"/>
    <w:rPr>
      <w:lang w:val="en-CA" w:eastAsia="zh-CN"/>
    </w:rPr>
  </w:style>
  <w:style w:type="paragraph" w:customStyle="1" w:styleId="D91AC7BE223041BD820CA4FC0053EF5C">
    <w:name w:val="D91AC7BE223041BD820CA4FC0053EF5C"/>
    <w:rsid w:val="005073F8"/>
    <w:rPr>
      <w:lang w:val="en-CA" w:eastAsia="zh-CN"/>
    </w:rPr>
  </w:style>
  <w:style w:type="paragraph" w:customStyle="1" w:styleId="6792278C9B434ECC97C67B0B1501F9CD">
    <w:name w:val="6792278C9B434ECC97C67B0B1501F9CD"/>
    <w:rsid w:val="005073F8"/>
    <w:rPr>
      <w:lang w:val="en-CA" w:eastAsia="zh-CN"/>
    </w:rPr>
  </w:style>
  <w:style w:type="paragraph" w:customStyle="1" w:styleId="BE3CBF77D4FA436B84889067FD04479F">
    <w:name w:val="BE3CBF77D4FA436B84889067FD04479F"/>
    <w:rsid w:val="005073F8"/>
    <w:rPr>
      <w:lang w:val="en-CA" w:eastAsia="zh-CN"/>
    </w:rPr>
  </w:style>
  <w:style w:type="paragraph" w:customStyle="1" w:styleId="9AEE8105C4C8433EBF7B025B6F874491">
    <w:name w:val="9AEE8105C4C8433EBF7B025B6F874491"/>
    <w:rsid w:val="005073F8"/>
    <w:rPr>
      <w:lang w:val="en-CA" w:eastAsia="zh-CN"/>
    </w:rPr>
  </w:style>
  <w:style w:type="paragraph" w:customStyle="1" w:styleId="115606623F774FA28FAF26ABD169135E">
    <w:name w:val="115606623F774FA28FAF26ABD169135E"/>
    <w:rsid w:val="005073F8"/>
    <w:rPr>
      <w:lang w:val="en-CA" w:eastAsia="zh-CN"/>
    </w:rPr>
  </w:style>
  <w:style w:type="paragraph" w:customStyle="1" w:styleId="0757E6619F3A4D75AF7DB2949B0EEF97">
    <w:name w:val="0757E6619F3A4D75AF7DB2949B0EEF97"/>
    <w:rsid w:val="005073F8"/>
    <w:rPr>
      <w:lang w:val="en-CA" w:eastAsia="zh-CN"/>
    </w:rPr>
  </w:style>
  <w:style w:type="paragraph" w:customStyle="1" w:styleId="05316D3726864B40BF01F10804CDED77">
    <w:name w:val="05316D3726864B40BF01F10804CDED77"/>
    <w:rsid w:val="005073F8"/>
    <w:rPr>
      <w:lang w:val="en-CA" w:eastAsia="zh-CN"/>
    </w:rPr>
  </w:style>
  <w:style w:type="paragraph" w:customStyle="1" w:styleId="1AE10C3C65A44C91A2425A36FE290E29">
    <w:name w:val="1AE10C3C65A44C91A2425A36FE290E29"/>
    <w:rsid w:val="005073F8"/>
    <w:rPr>
      <w:lang w:val="en-CA" w:eastAsia="zh-CN"/>
    </w:rPr>
  </w:style>
  <w:style w:type="paragraph" w:customStyle="1" w:styleId="5A4BDADB629346EEA0D9CA018A009D58">
    <w:name w:val="5A4BDADB629346EEA0D9CA018A009D58"/>
    <w:rsid w:val="005073F8"/>
    <w:rPr>
      <w:lang w:val="en-CA" w:eastAsia="zh-CN"/>
    </w:rPr>
  </w:style>
  <w:style w:type="paragraph" w:customStyle="1" w:styleId="2EAA35B028684D0CAFEDBA9856C728F1">
    <w:name w:val="2EAA35B028684D0CAFEDBA9856C728F1"/>
    <w:rsid w:val="005073F8"/>
    <w:rPr>
      <w:lang w:val="en-CA" w:eastAsia="zh-CN"/>
    </w:rPr>
  </w:style>
  <w:style w:type="paragraph" w:customStyle="1" w:styleId="DB5B2F1D7EA448188825430D031CB81A">
    <w:name w:val="DB5B2F1D7EA448188825430D031CB81A"/>
    <w:rsid w:val="005073F8"/>
    <w:rPr>
      <w:lang w:val="en-CA" w:eastAsia="zh-CN"/>
    </w:rPr>
  </w:style>
  <w:style w:type="paragraph" w:customStyle="1" w:styleId="B52909750B7E49A1A96445C456013C06">
    <w:name w:val="B52909750B7E49A1A96445C456013C06"/>
    <w:rsid w:val="005073F8"/>
    <w:rPr>
      <w:lang w:val="en-CA" w:eastAsia="zh-CN"/>
    </w:rPr>
  </w:style>
  <w:style w:type="paragraph" w:customStyle="1" w:styleId="BAE0D1B31C84423BB4095ABC69DBB84A">
    <w:name w:val="BAE0D1B31C84423BB4095ABC69DBB84A"/>
    <w:rsid w:val="005073F8"/>
    <w:rPr>
      <w:lang w:val="en-CA" w:eastAsia="zh-CN"/>
    </w:rPr>
  </w:style>
  <w:style w:type="paragraph" w:customStyle="1" w:styleId="6FD8AC860A144BD1A0427211F5868B4A">
    <w:name w:val="6FD8AC860A144BD1A0427211F5868B4A"/>
    <w:rsid w:val="005073F8"/>
    <w:rPr>
      <w:lang w:val="en-CA" w:eastAsia="zh-CN"/>
    </w:rPr>
  </w:style>
  <w:style w:type="paragraph" w:customStyle="1" w:styleId="A136C42479344840985E8EB4F8E78015">
    <w:name w:val="A136C42479344840985E8EB4F8E78015"/>
    <w:rsid w:val="005073F8"/>
    <w:rPr>
      <w:lang w:val="en-CA" w:eastAsia="zh-CN"/>
    </w:rPr>
  </w:style>
  <w:style w:type="paragraph" w:customStyle="1" w:styleId="C2B209E0611B435F8B3998945DF5828B">
    <w:name w:val="C2B209E0611B435F8B3998945DF5828B"/>
    <w:rsid w:val="005073F8"/>
    <w:rPr>
      <w:lang w:val="en-CA" w:eastAsia="zh-CN"/>
    </w:rPr>
  </w:style>
  <w:style w:type="paragraph" w:customStyle="1" w:styleId="58A53417211049D2833423CD7EF0FF4C">
    <w:name w:val="58A53417211049D2833423CD7EF0FF4C"/>
    <w:rsid w:val="005073F8"/>
    <w:rPr>
      <w:lang w:val="en-CA" w:eastAsia="zh-CN"/>
    </w:rPr>
  </w:style>
  <w:style w:type="paragraph" w:customStyle="1" w:styleId="A15E62645EA5493A992F57DBECEDDEA0">
    <w:name w:val="A15E62645EA5493A992F57DBECEDDEA0"/>
    <w:rsid w:val="005073F8"/>
    <w:rPr>
      <w:lang w:val="en-CA" w:eastAsia="zh-CN"/>
    </w:rPr>
  </w:style>
  <w:style w:type="paragraph" w:customStyle="1" w:styleId="AA34B0317C244116929377F6BD4E345C">
    <w:name w:val="AA34B0317C244116929377F6BD4E345C"/>
    <w:rsid w:val="005073F8"/>
    <w:rPr>
      <w:lang w:val="en-CA" w:eastAsia="zh-CN"/>
    </w:rPr>
  </w:style>
  <w:style w:type="paragraph" w:customStyle="1" w:styleId="CF9F0CBC67F6468DA6BA99763B194BFC">
    <w:name w:val="CF9F0CBC67F6468DA6BA99763B194BFC"/>
    <w:rsid w:val="005073F8"/>
    <w:rPr>
      <w:lang w:val="en-CA" w:eastAsia="zh-CN"/>
    </w:rPr>
  </w:style>
  <w:style w:type="paragraph" w:customStyle="1" w:styleId="B1357B7B44BA4CEEB1D84B6BE11F0148">
    <w:name w:val="B1357B7B44BA4CEEB1D84B6BE11F0148"/>
    <w:rsid w:val="005073F8"/>
    <w:rPr>
      <w:lang w:val="en-CA" w:eastAsia="zh-CN"/>
    </w:rPr>
  </w:style>
  <w:style w:type="paragraph" w:customStyle="1" w:styleId="A04E667A176643E0AC7C12ABD9CAA8A2">
    <w:name w:val="A04E667A176643E0AC7C12ABD9CAA8A2"/>
    <w:rsid w:val="005073F8"/>
    <w:rPr>
      <w:lang w:val="en-CA" w:eastAsia="zh-CN"/>
    </w:rPr>
  </w:style>
  <w:style w:type="paragraph" w:customStyle="1" w:styleId="0341F25803BF40D3BEEB9E71AB910E05">
    <w:name w:val="0341F25803BF40D3BEEB9E71AB910E05"/>
    <w:rsid w:val="005073F8"/>
    <w:rPr>
      <w:lang w:val="en-CA" w:eastAsia="zh-CN"/>
    </w:rPr>
  </w:style>
  <w:style w:type="paragraph" w:customStyle="1" w:styleId="C40AD4258F54421B8C2CFB6ACD1415A9">
    <w:name w:val="C40AD4258F54421B8C2CFB6ACD1415A9"/>
    <w:rsid w:val="005073F8"/>
    <w:rPr>
      <w:lang w:val="en-CA" w:eastAsia="zh-CN"/>
    </w:rPr>
  </w:style>
  <w:style w:type="paragraph" w:customStyle="1" w:styleId="51BE3D09F6144B8FB23FC10B70E08DC9">
    <w:name w:val="51BE3D09F6144B8FB23FC10B70E08DC9"/>
    <w:rsid w:val="005073F8"/>
    <w:rPr>
      <w:lang w:val="en-CA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E3FD9-7471-4C98-AD40-54A2BBC35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242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Gao</dc:creator>
  <cp:keywords/>
  <dc:description/>
  <cp:lastModifiedBy>Kevin Gao</cp:lastModifiedBy>
  <cp:revision>17</cp:revision>
  <cp:lastPrinted>2020-09-01T20:40:00Z</cp:lastPrinted>
  <dcterms:created xsi:type="dcterms:W3CDTF">2019-04-30T04:38:00Z</dcterms:created>
  <dcterms:modified xsi:type="dcterms:W3CDTF">2020-09-01T20:49:00Z</dcterms:modified>
  <cp:category/>
</cp:coreProperties>
</file>